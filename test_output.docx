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bookmarkStart w:id="1" w:name="Project_Name"/>
      <w:bookmarkEnd w:id="1"/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测试项目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四川省成都市高新区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TEST-2023-001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成都测试建设有限公司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>成都测试设计有限公司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>
            <w:r>
              <w:t xml:space="preserve"> 2025年04月10日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946A9B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946A9B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946A9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7" w:name="_Toc472501410"/>
      <w:bookmarkStart w:id="8" w:name="_Toc472499951"/>
      <w:bookmarkStart w:id="9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11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12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7"/>
      <w:bookmarkEnd w:id="8"/>
      <w:bookmarkEnd w:id="9"/>
      <w:bookmarkEnd w:id="11"/>
      <w:bookmarkEnd w:id="12"/>
    </w:p>
    <w:p w14:paraId="72B7554A" w14:textId="1A6AE84D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3" w:name="_Toc472501411"/>
      <w:bookmarkStart w:id="14" w:name="_Toc472499952"/>
      <w:bookmarkStart w:id="15" w:name="_Toc472500252"/>
      <w:bookmarkStart w:id="16" w:name="_Toc472525177"/>
      <w:bookmarkStart w:id="17" w:name="_Toc472600475"/>
      <w:bookmarkStart w:id="18" w:name="_Hlk76024408"/>
      <w:bookmarkStart w:id="19" w:name="_Hlk97738182"/>
      <w:bookmarkStart w:id="20" w:name="用地面积"/>
      <w:bookmarkEnd w:id="20"/>
      <w:bookmarkStart w:id="21" w:name="总建筑面积"/>
      <w:bookmarkEnd w:id="21"/>
      <w:bookmarkStart w:id="22" w:name="建筑密度"/>
      <w:bookmarkEnd w:id="22"/>
      <w:bookmarkStart w:id="23" w:name="绿地率"/>
      <w:bookmarkEnd w:id="23"/>
      <w:bookmarkStart w:id="24" w:name="容积率"/>
      <w:bookmarkEnd w:id="24"/>
      <w:bookmarkEnd w:id="19"/>
      <w:r>
        <w:t>本项目位于四川省成都市高新区天府大道1234号。本项目总用地面积为5000 平方米平方米，总建筑面积为20000 平方米平方米，建筑密度为40 %%，绿地率为30 %%，容积率为4.0。</w:t>
      </w:r>
    </w:p>
    <w:bookmarkEnd w:id="1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13"/>
      <w:bookmarkEnd w:id="14"/>
      <w:bookmarkEnd w:id="15"/>
      <w:bookmarkEnd w:id="16"/>
      <w:r w:rsidRPr="00DB7094">
        <w:rPr>
          <w:rFonts w:hint="eastAsia"/>
          <w:sz w:val="36"/>
          <w:szCs w:val="36"/>
        </w:rPr>
        <w:t>计算条文概述</w:t>
      </w:r>
      <w:bookmarkEnd w:id="17"/>
    </w:p>
    <w:p w14:paraId="623B57E2" w14:textId="3DFCC7FE" w:rsidR="00AD36DF" w:rsidRPr="003F2196" w:rsidRDefault="00AD36DF">
      <w:pPr>
        <w:pStyle w:val="14"/>
        <w:rPr>
          <w:rFonts w:ascii="宋体" w:hAnsi="宋体" w:hint="eastAsia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5" w:name="计算条文"/>
      <w:bookmarkStart w:id="26" w:name="_Hlk57291170"/>
      <w:bookmarkEnd w:id="25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</w:t>
      </w:r>
      <w:bookmarkStart w:id="27" w:name="_GoBack"/>
      <w:bookmarkEnd w:id="27"/>
      <w:r w:rsidRPr="00E62C41">
        <w:rPr>
          <w:rFonts w:ascii="Times New Roman" w:cs="Times New Roman" w:hint="eastAsia"/>
          <w:sz w:val="24"/>
          <w:szCs w:val="24"/>
        </w:rPr>
        <w:t>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28" w:name="_Toc472600476"/>
      <w:bookmarkEnd w:id="26"/>
      <w:r w:rsidRPr="00DB7094">
        <w:rPr>
          <w:rFonts w:hint="eastAsia"/>
          <w:sz w:val="36"/>
          <w:szCs w:val="36"/>
        </w:rPr>
        <w:t>公共汽车站位置及路线说明</w:t>
      </w:r>
      <w:bookmarkEnd w:id="28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jc w:val="center"/>
        <w:rPr>
          <w:rFonts w:ascii="Times New Roman" w:cs="Times New Roman"/>
          <w:sz w:val="24"/>
          <w:szCs w:val="24"/>
        </w:rPr>
      </w:pPr>
      <w:bookmarkStart w:id="29" w:name="_Toc472600477"/>
      <w:r>
        <w:t>项目周边公交站位置情况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724"/>
        <w:gridCol w:w="1724"/>
        <w:gridCol w:w="1724"/>
        <w:gridCol w:w="1724"/>
        <w:gridCol w:w="1724"/>
      </w:tblGrid>
      <w:tr>
        <w:tc>
          <w:tcPr>
            <w:tcW w:type="dxa" w:w="1724"/>
          </w:tcPr>
          <w:p>
            <w:r>
              <w:t>序号</w:t>
            </w:r>
          </w:p>
        </w:tc>
        <w:tc>
          <w:tcPr>
            <w:tcW w:type="dxa" w:w="1724"/>
          </w:tcPr>
          <w:p>
            <w:r>
              <w:t>站点名称</w:t>
            </w:r>
          </w:p>
        </w:tc>
        <w:tc>
          <w:tcPr>
            <w:tcW w:type="dxa" w:w="1724"/>
          </w:tcPr>
          <w:p>
            <w:r>
              <w:t>类型</w:t>
            </w:r>
          </w:p>
        </w:tc>
        <w:tc>
          <w:tcPr>
            <w:tcW w:type="dxa" w:w="1724"/>
          </w:tcPr>
          <w:p>
            <w:r>
              <w:t>距离（米）</w:t>
            </w:r>
          </w:p>
        </w:tc>
        <w:tc>
          <w:tcPr>
            <w:tcW w:type="dxa" w:w="1724"/>
          </w:tcPr>
          <w:p>
            <w:r>
              <w:t>详细信息</w:t>
            </w:r>
          </w:p>
        </w:tc>
      </w:tr>
      <w:tr>
        <w:tc>
          <w:tcPr>
            <w:tcW w:type="dxa" w:w="1724"/>
          </w:tcPr>
          <w:p>
            <w:r>
              <w:t>1</w:t>
            </w:r>
          </w:p>
        </w:tc>
        <w:tc>
          <w:tcPr>
            <w:tcW w:type="dxa" w:w="1724"/>
          </w:tcPr>
          <w:p>
            <w:r>
              <w:t>高新西站</w:t>
            </w:r>
          </w:p>
        </w:tc>
        <w:tc>
          <w:tcPr>
            <w:tcW w:type="dxa" w:w="1724"/>
          </w:tcPr>
          <w:p>
            <w:r>
              <w:t>公交站</w:t>
            </w:r>
          </w:p>
        </w:tc>
        <w:tc>
          <w:tcPr>
            <w:tcW w:type="dxa" w:w="1724"/>
          </w:tcPr>
          <w:p>
            <w:r>
              <w:t>150</w:t>
            </w:r>
          </w:p>
        </w:tc>
        <w:tc>
          <w:tcPr>
            <w:tcW w:type="dxa" w:w="1724"/>
          </w:tcPr>
          <w:p>
            <w:r>
              <w:t>1路; 2路; 快速公交1号线</w:t>
            </w:r>
          </w:p>
        </w:tc>
      </w:tr>
      <w:tr>
        <w:tc>
          <w:tcPr>
            <w:tcW w:type="dxa" w:w="1724"/>
          </w:tcPr>
          <w:p>
            <w:r>
              <w:t>2</w:t>
            </w:r>
          </w:p>
        </w:tc>
        <w:tc>
          <w:tcPr>
            <w:tcW w:type="dxa" w:w="1724"/>
          </w:tcPr>
          <w:p>
            <w:r>
              <w:t>天府三街</w:t>
            </w:r>
          </w:p>
        </w:tc>
        <w:tc>
          <w:tcPr>
            <w:tcW w:type="dxa" w:w="1724"/>
          </w:tcPr>
          <w:p>
            <w:r>
              <w:t>地铁站</w:t>
            </w:r>
          </w:p>
        </w:tc>
        <w:tc>
          <w:tcPr>
            <w:tcW w:type="dxa" w:w="1724"/>
          </w:tcPr>
          <w:p>
            <w:r>
              <w:t>300</w:t>
            </w:r>
          </w:p>
        </w:tc>
        <w:tc>
          <w:tcPr>
            <w:tcW w:type="dxa" w:w="1724"/>
          </w:tcPr>
          <w:p>
            <w:r>
              <w:t>地铁1号线; 地铁7号线</w:t>
            </w:r>
          </w:p>
        </w:tc>
      </w:tr>
    </w:tbl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29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t>符合规范6.1.2要求。最近公交站距离为150m，最近地铁站距离为300m。</w:t>
      </w:r>
      <w:r>
        <w:br/>
      </w:r>
      <w:r>
        <w:br/>
      </w:r>
      <w:r>
        <w:t>按照规范6.2.1评分，总得分为8分，其中：</w:t>
      </w:r>
      <w:r>
        <w:br/>
      </w:r>
      <w:r>
        <w:t>- 最近公交站距离为150m，最近地铁站距离为300m，得4分；</w:t>
      </w:r>
      <w:r>
        <w:br/>
      </w:r>
      <w:r>
        <w:t>- 周边800m内有2个公交站（包括高新西站、南湖北路北），有1个地铁站（包括天府三街），总计5条线路，得4分。</w:t>
      </w:r>
      <w:r>
        <w:br/>
      </w:r>
      <w:r>
        <w:br/>
      </w:r>
      <w:r>
        <w:t>总得分：8分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E2921" w14:textId="77777777" w:rsidR="00946A9B" w:rsidRDefault="00946A9B">
      <w:pPr>
        <w:spacing w:line="240" w:lineRule="auto"/>
      </w:pPr>
      <w:r>
        <w:separator/>
      </w:r>
    </w:p>
  </w:endnote>
  <w:endnote w:type="continuationSeparator" w:id="0">
    <w:p w14:paraId="0A603D43" w14:textId="77777777" w:rsidR="00946A9B" w:rsidRDefault="00946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5EED2D74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101" w:rsidRPr="00E31101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A0511" w14:textId="77777777" w:rsidR="00946A9B" w:rsidRDefault="00946A9B">
      <w:pPr>
        <w:spacing w:line="240" w:lineRule="auto"/>
      </w:pPr>
      <w:r>
        <w:separator/>
      </w:r>
    </w:p>
  </w:footnote>
  <w:footnote w:type="continuationSeparator" w:id="0">
    <w:p w14:paraId="18F51008" w14:textId="77777777" w:rsidR="00946A9B" w:rsidRDefault="00946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10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47854"/>
    <w:rsid w:val="00365C6D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F97AD-2B80-4A76-9DF5-03543F8A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36</cp:revision>
  <cp:lastPrinted>2021-07-01T05:43:00Z</cp:lastPrinted>
  <dcterms:created xsi:type="dcterms:W3CDTF">2025-04-09T21:41:00Z</dcterms:created>
  <dcterms:modified xsi:type="dcterms:W3CDTF">2025-04-10T09:13:00Z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